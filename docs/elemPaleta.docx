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4073702"/>
        <w:docPartObj>
          <w:docPartGallery w:val="Cover Pages"/>
          <w:docPartUnique/>
        </w:docPartObj>
      </w:sdtPr>
      <w:sdtContent>
        <w:p w14:paraId="4BB8A23C" w14:textId="77777777" w:rsidR="00610DD1" w:rsidRDefault="006E63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91A1D6A" wp14:editId="79E77393">
                    <wp:simplePos x="0" y="0"/>
                    <wp:positionH relativeFrom="column">
                      <wp:posOffset>2529339</wp:posOffset>
                    </wp:positionH>
                    <wp:positionV relativeFrom="paragraph">
                      <wp:posOffset>-635100</wp:posOffset>
                    </wp:positionV>
                    <wp:extent cx="3764915" cy="6424161"/>
                    <wp:effectExtent l="0" t="0" r="6985" b="0"/>
                    <wp:wrapNone/>
                    <wp:docPr id="8" name="Franja diagon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4915" cy="6424161"/>
                            </a:xfrm>
                            <a:prstGeom prst="diagStripe">
                              <a:avLst/>
                            </a:prstGeom>
                            <a:solidFill>
                              <a:srgbClr val="7754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84932D" id="Franja diagonal 8" o:spid="_x0000_s1026" style="position:absolute;margin-left:199.15pt;margin-top:-50pt;width:296.45pt;height:50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4915,6424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" path="m,3212081l1882458,,3764915,,,6424161,,3212081xe" fillcolor="#775447" stroked="f" strokeweight="1pt">
                    <v:stroke joinstyle="miter"/>
                    <v:path arrowok="t" o:connecttype="custom" o:connectlocs="0,3212081;1882458,0;3764915,0;0,6424161;0,3212081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F49C936" wp14:editId="0CB8EB5F">
                    <wp:simplePos x="0" y="0"/>
                    <wp:positionH relativeFrom="column">
                      <wp:posOffset>1261879</wp:posOffset>
                    </wp:positionH>
                    <wp:positionV relativeFrom="paragraph">
                      <wp:posOffset>-627046</wp:posOffset>
                    </wp:positionV>
                    <wp:extent cx="3765215" cy="6448859"/>
                    <wp:effectExtent l="0" t="0" r="6985" b="9525"/>
                    <wp:wrapNone/>
                    <wp:docPr id="11" name="Franja diagonal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65215" cy="6448859"/>
                            </a:xfrm>
                            <a:prstGeom prst="diagStripe">
                              <a:avLst/>
                            </a:prstGeom>
                            <a:solidFill>
                              <a:srgbClr val="EF9A9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D4362" id="Franja diagonal 11" o:spid="_x0000_s1026" style="position:absolute;margin-left:99.35pt;margin-top:-49.35pt;width:296.45pt;height:50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5215,644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" path="m,3224430l1882608,,3765215,,,6448859,,3224430xe" fillcolor="#ef9a9a" stroked="f" strokeweight="1pt">
                    <v:stroke joinstyle="miter"/>
                    <v:path arrowok="t" o:connecttype="custom" o:connectlocs="0,3224430;1882608,0;3765215,0;0,6448859;0,322443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D2A4B51" wp14:editId="4A9837EB">
                    <wp:simplePos x="0" y="0"/>
                    <wp:positionH relativeFrom="margin">
                      <wp:posOffset>-791377</wp:posOffset>
                    </wp:positionH>
                    <wp:positionV relativeFrom="paragraph">
                      <wp:posOffset>-611037</wp:posOffset>
                    </wp:positionV>
                    <wp:extent cx="6906126" cy="5462337"/>
                    <wp:effectExtent l="0" t="0" r="9525" b="5080"/>
                    <wp:wrapNone/>
                    <wp:docPr id="5" name="Triángulo isóscele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6906126" cy="5462337"/>
                            </a:xfrm>
                            <a:prstGeom prst="triangle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48BBE4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26" type="#_x0000_t5" style="position:absolute;margin-left:-62.3pt;margin-top:-48.1pt;width:543.8pt;height:430.1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" fillcolor="#ffcccb" stroked="f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CA615E0" wp14:editId="1AA2149C">
                    <wp:simplePos x="0" y="0"/>
                    <wp:positionH relativeFrom="margin">
                      <wp:posOffset>-863567</wp:posOffset>
                    </wp:positionH>
                    <wp:positionV relativeFrom="paragraph">
                      <wp:posOffset>327425</wp:posOffset>
                    </wp:positionV>
                    <wp:extent cx="7098131" cy="5462337"/>
                    <wp:effectExtent l="0" t="0" r="7620" b="5080"/>
                    <wp:wrapNone/>
                    <wp:docPr id="1" name="Triángulo isóscele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98131" cy="5462337"/>
                            </a:xfrm>
                            <a:prstGeom prst="triangle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3E73DE" id="Triángulo isósceles 1" o:spid="_x0000_s1026" type="#_x0000_t5" style="position:absolute;margin-left:-68pt;margin-top:25.8pt;width:558.9pt;height:43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" fillcolor="#ffcccb" stroked="f" strokeweight="1pt">
                    <w10:wrap anchorx="margin"/>
                  </v:shape>
                </w:pict>
              </mc:Fallback>
            </mc:AlternateContent>
          </w:r>
          <w:r w:rsidR="00610D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FD5D2B" wp14:editId="50EC12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EF9A9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5FABA4" w14:textId="77777777" w:rsidR="00610DD1" w:rsidRDefault="00610D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FD5D2B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" fillcolor="#ef9a9a" stroked="f" strokeweight="1pt">
                    <v:textbox inset="21.6pt,,21.6pt">
                      <w:txbxContent>
                        <w:p w14:paraId="715FABA4" w14:textId="77777777" w:rsidR="00610DD1" w:rsidRDefault="00610D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534C62C" w14:textId="77777777" w:rsidR="00610DD1" w:rsidRDefault="001B47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B9A8763" wp14:editId="0C610C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6217233</wp:posOffset>
                    </wp:positionV>
                    <wp:extent cx="3867150" cy="205740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6715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Mystical Woods Rough Script" w:eastAsiaTheme="majorEastAsia" w:hAnsi="Mystical Woods Rough Script" w:cstheme="majorBidi"/>
                                    <w:color w:val="FFCCCB"/>
                                    <w:sz w:val="96"/>
                                    <w:szCs w:val="9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2AF7A7B" w14:textId="02072CA2" w:rsidR="00610DD1" w:rsidRPr="00716689" w:rsidRDefault="004C5C00" w:rsidP="002C668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CCCB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CCCB"/>
                                        <w:sz w:val="96"/>
                                        <w:szCs w:val="96"/>
                                      </w:rPr>
                                      <w:t>Mis elementos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CCB"/>
                                    <w:sz w:val="48"/>
                                    <w:szCs w:val="4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0FA8E3C" w14:textId="77777777" w:rsidR="00610DD1" w:rsidRPr="00716689" w:rsidRDefault="001B47A0" w:rsidP="002C668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99FF"/>
                                        <w:sz w:val="40"/>
                                        <w:szCs w:val="40"/>
                                      </w:rPr>
                                    </w:pPr>
                                    <w:r w:rsidRPr="0071668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CCCB"/>
                                        <w:sz w:val="48"/>
                                        <w:szCs w:val="48"/>
                                      </w:rPr>
                                      <w:t>subtitulo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9A87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7" type="#_x0000_t202" style="position:absolute;margin-left:0;margin-top:489.55pt;width:304.5pt;height:16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Mystical Woods Rough Script" w:eastAsiaTheme="majorEastAsia" w:hAnsi="Mystical Woods Rough Script" w:cstheme="majorBidi"/>
                              <w:color w:val="FFCCCB"/>
                              <w:sz w:val="96"/>
                              <w:szCs w:val="9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2AF7A7B" w14:textId="02072CA2" w:rsidR="00610DD1" w:rsidRPr="00716689" w:rsidRDefault="004C5C00" w:rsidP="002C668C">
                              <w:pPr>
                                <w:spacing w:line="240" w:lineRule="auto"/>
                                <w:jc w:val="center"/>
                                <w:rPr>
                                  <w:rFonts w:ascii="Mystical Woods Rough Script" w:eastAsiaTheme="majorEastAsia" w:hAnsi="Mystical Woods Rough Script" w:cstheme="majorBidi"/>
                                  <w:color w:val="FFCCCB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Mystical Woods Rough Script" w:eastAsiaTheme="majorEastAsia" w:hAnsi="Mystical Woods Rough Script" w:cstheme="majorBidi"/>
                                  <w:color w:val="FFCCCB"/>
                                  <w:sz w:val="96"/>
                                  <w:szCs w:val="96"/>
                                </w:rPr>
                                <w:t>Mis elementos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CCCB"/>
                              <w:sz w:val="48"/>
                              <w:szCs w:val="4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0FA8E3C" w14:textId="77777777" w:rsidR="00610DD1" w:rsidRPr="00716689" w:rsidRDefault="001B47A0" w:rsidP="002C668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99FF"/>
                                  <w:sz w:val="40"/>
                                  <w:szCs w:val="40"/>
                                </w:rPr>
                              </w:pPr>
                              <w:r w:rsidRPr="0071668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CCCB"/>
                                  <w:sz w:val="48"/>
                                  <w:szCs w:val="48"/>
                                </w:rPr>
                                <w:t>subtitulo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090" behindDoc="0" locked="0" layoutInCell="1" allowOverlap="1" wp14:anchorId="7778ED71" wp14:editId="7539FAEA">
                    <wp:simplePos x="0" y="0"/>
                    <wp:positionH relativeFrom="page">
                      <wp:posOffset>2428875</wp:posOffset>
                    </wp:positionH>
                    <wp:positionV relativeFrom="page">
                      <wp:posOffset>9239250</wp:posOffset>
                    </wp:positionV>
                    <wp:extent cx="2794000" cy="268605"/>
                    <wp:effectExtent l="0" t="0" r="635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000" cy="268605"/>
                            </a:xfrm>
                            <a:prstGeom prst="rect">
                              <a:avLst/>
                            </a:prstGeom>
                            <a:solidFill>
                              <a:srgbClr val="FFCC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8AF804" w14:textId="77777777" w:rsidR="00610DD1" w:rsidRPr="001B47A0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775447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775447"/>
                                      <w:sz w:val="24"/>
                                      <w:szCs w:val="24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B47A0" w:rsidRPr="001B47A0">
                                      <w:rPr>
                                        <w:b/>
                                        <w:bCs/>
                                        <w:color w:val="775447"/>
                                        <w:sz w:val="24"/>
                                        <w:szCs w:val="24"/>
                                      </w:rPr>
                                      <w:t>Andrea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8ED71" id="Cuadro de texto 465" o:spid="_x0000_s1028" type="#_x0000_t202" style="position:absolute;margin-left:191.25pt;margin-top:727.5pt;width:220pt;height:21.15pt;z-index:2516660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" fillcolor="#ffcccb" stroked="f" strokeweight=".5pt">
                    <v:textbox style="mso-fit-shape-to-text:t">
                      <w:txbxContent>
                        <w:p w14:paraId="418AF804" w14:textId="77777777" w:rsidR="00610DD1" w:rsidRPr="001B47A0" w:rsidRDefault="00000000">
                          <w:pPr>
                            <w:pStyle w:val="Sinespaciado"/>
                            <w:rPr>
                              <w:b/>
                              <w:bCs/>
                              <w:color w:val="775447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775447"/>
                                <w:sz w:val="24"/>
                                <w:szCs w:val="24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1B47A0" w:rsidRPr="001B47A0">
                                <w:rPr>
                                  <w:b/>
                                  <w:bCs/>
                                  <w:color w:val="775447"/>
                                  <w:sz w:val="24"/>
                                  <w:szCs w:val="24"/>
                                </w:rPr>
                                <w:t>Andrea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749" behindDoc="0" locked="0" layoutInCell="1" allowOverlap="1" wp14:anchorId="4C5BCE61" wp14:editId="79094450">
                    <wp:simplePos x="0" y="0"/>
                    <wp:positionH relativeFrom="page">
                      <wp:posOffset>2431415</wp:posOffset>
                    </wp:positionH>
                    <wp:positionV relativeFrom="page">
                      <wp:posOffset>9563100</wp:posOffset>
                    </wp:positionV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C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951120" id="Rectángulo 469" o:spid="_x0000_s1026" style="position:absolute;margin-left:191.45pt;margin-top:753pt;width:226.45pt;height:9.35pt;z-index:251665749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" fillcolor="#ffcccb" stroked="f" strokeweight="1pt">
                    <w10:wrap anchorx="page" anchory="page"/>
                  </v:rect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8EB289" wp14:editId="44642D2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6028389</wp:posOffset>
                    </wp:positionV>
                    <wp:extent cx="3981450" cy="2286000"/>
                    <wp:effectExtent l="0" t="0" r="0" b="0"/>
                    <wp:wrapNone/>
                    <wp:docPr id="4" name="Rectángulo: esquinas superiores redondeada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1450" cy="2286000"/>
                            </a:xfrm>
                            <a:prstGeom prst="round2SameRect">
                              <a:avLst/>
                            </a:prstGeom>
                            <a:solidFill>
                              <a:srgbClr val="7754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68902" id="Rectángulo: esquinas superiores redondeadas 4" o:spid="_x0000_s1026" style="position:absolute;margin-left:0;margin-top:474.7pt;width:313.5pt;height:18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98145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" path="m381008,l3600442,v210425,,381008,170583,381008,381008l3981450,2286000r,l,2286000r,l,381008c,170583,170583,,381008,xe" fillcolor="#775447" stroked="f" strokeweight="1pt">
                    <v:stroke joinstyle="miter"/>
                    <v:path arrowok="t" o:connecttype="custom" o:connectlocs="381008,0;3600442,0;3981450,381008;3981450,2286000;3981450,2286000;0,2286000;0,2286000;0,381008;381008,0" o:connectangles="0,0,0,0,0,0,0,0,0"/>
                    <w10:wrap anchorx="margin"/>
                  </v:shape>
                </w:pict>
              </mc:Fallback>
            </mc:AlternateContent>
          </w:r>
          <w:r w:rsidR="00610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FFCCCB"/>
          <w:sz w:val="22"/>
          <w:szCs w:val="22"/>
          <w:lang w:eastAsia="en-US"/>
        </w:rPr>
        <w:id w:val="107448148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4A32873" w14:textId="77777777" w:rsidR="00510F2B" w:rsidRPr="001B47A0" w:rsidRDefault="00510F2B" w:rsidP="001B47A0">
          <w:pPr>
            <w:pStyle w:val="TtuloTDC"/>
            <w:shd w:val="clear" w:color="auto" w:fill="775447"/>
            <w:tabs>
              <w:tab w:val="left" w:pos="3060"/>
            </w:tabs>
            <w:rPr>
              <w:rFonts w:ascii="Mystical Woods Rough Script" w:hAnsi="Mystical Woods Rough Script"/>
              <w:color w:val="FFCCCB"/>
              <w:sz w:val="44"/>
              <w:szCs w:val="44"/>
            </w:rPr>
          </w:pPr>
          <w:r w:rsidRPr="001B47A0">
            <w:rPr>
              <w:rFonts w:ascii="Mystical Woods Rough Script" w:hAnsi="Mystical Woods Rough Script"/>
              <w:color w:val="FFCCCB"/>
              <w:sz w:val="44"/>
              <w:szCs w:val="44"/>
            </w:rPr>
            <w:t>Contenido</w:t>
          </w:r>
          <w:r w:rsidR="001B47A0" w:rsidRPr="001B47A0">
            <w:rPr>
              <w:rFonts w:ascii="Mystical Woods Rough Script" w:hAnsi="Mystical Woods Rough Script"/>
              <w:color w:val="FFCCCB"/>
              <w:sz w:val="44"/>
              <w:szCs w:val="44"/>
            </w:rPr>
            <w:tab/>
          </w:r>
        </w:p>
        <w:p w14:paraId="3002E358" w14:textId="70622143" w:rsidR="00510F2B" w:rsidRDefault="00510F2B">
          <w:fldSimple w:instr=" TOC \o &quot;1-3&quot; \h \z \u ">
            <w:r w:rsidR="00604B8F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79D86CE0" w14:textId="77777777" w:rsidR="002C668C" w:rsidRDefault="002C668C"/>
    <w:p w14:paraId="7ED5B945" w14:textId="77777777" w:rsidR="002C668C" w:rsidRDefault="002C668C">
      <w:r>
        <w:br w:type="page"/>
      </w:r>
    </w:p>
    <w:p w14:paraId="68317B7C" w14:textId="03B1CA91" w:rsidR="002C668C" w:rsidRPr="001B47A0" w:rsidRDefault="004C5C00" w:rsidP="001B47A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lastRenderedPageBreak/>
        <w:t>Botones flotantes</w:t>
      </w:r>
    </w:p>
    <w:p w14:paraId="4A7247EA" w14:textId="77777777" w:rsidR="004C5C00" w:rsidRDefault="004C5C00" w:rsidP="00465802">
      <w:pPr>
        <w:jc w:val="center"/>
      </w:pPr>
      <w:r w:rsidRPr="004C5C00">
        <w:drawing>
          <wp:inline distT="0" distB="0" distL="0" distR="0" wp14:anchorId="317FD338" wp14:editId="20875258">
            <wp:extent cx="3172268" cy="3486637"/>
            <wp:effectExtent l="0" t="0" r="9525" b="0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B89F" w14:textId="7A3E6456" w:rsidR="004C5C00" w:rsidRPr="001B47A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>Chips</w:t>
      </w:r>
    </w:p>
    <w:p w14:paraId="3C2BD86A" w14:textId="6764017B" w:rsidR="002C668C" w:rsidRDefault="004C5C00" w:rsidP="00465802">
      <w:pPr>
        <w:jc w:val="center"/>
      </w:pPr>
      <w:r w:rsidRPr="004C5C00">
        <w:drawing>
          <wp:inline distT="0" distB="0" distL="0" distR="0" wp14:anchorId="28CA98E7" wp14:editId="7F58A8DC">
            <wp:extent cx="4353533" cy="1171739"/>
            <wp:effectExtent l="0" t="0" r="0" b="9525"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CA5" w14:textId="32F4CD05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>Modal</w:t>
      </w:r>
    </w:p>
    <w:p w14:paraId="6E9289FE" w14:textId="115EB62E" w:rsidR="004C5C00" w:rsidRDefault="004C5C00">
      <w:r w:rsidRPr="004C5C00">
        <w:drawing>
          <wp:inline distT="0" distB="0" distL="0" distR="0" wp14:anchorId="0DD73E0D" wp14:editId="08BC1375">
            <wp:extent cx="5400040" cy="946785"/>
            <wp:effectExtent l="0" t="0" r="0" b="5715"/>
            <wp:docPr id="6" name="Imagen 6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D7C" w14:textId="77777777" w:rsidR="004C5C00" w:rsidRDefault="004C5C00">
      <w:r>
        <w:br w:type="page"/>
      </w:r>
    </w:p>
    <w:p w14:paraId="18EB1A18" w14:textId="34C1EAC9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lastRenderedPageBreak/>
        <w:t>Desplegable</w:t>
      </w:r>
    </w:p>
    <w:p w14:paraId="05A1529E" w14:textId="77777777" w:rsidR="004C5C00" w:rsidRDefault="004C5C00"/>
    <w:p w14:paraId="21F36462" w14:textId="11DF2D39" w:rsidR="004C5C00" w:rsidRDefault="004C5C00" w:rsidP="004C5C00">
      <w:pPr>
        <w:jc w:val="center"/>
      </w:pPr>
      <w:r w:rsidRPr="004C5C00">
        <w:drawing>
          <wp:inline distT="0" distB="0" distL="0" distR="0" wp14:anchorId="7B144555" wp14:editId="53B4C3E4">
            <wp:extent cx="3067478" cy="3810532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9B9" w14:textId="0811E3B1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>Checkbox</w:t>
      </w:r>
    </w:p>
    <w:p w14:paraId="39D69FA7" w14:textId="695F257E" w:rsidR="004C5C00" w:rsidRDefault="004C5C00" w:rsidP="004C5C00">
      <w:pPr>
        <w:jc w:val="center"/>
      </w:pPr>
      <w:r w:rsidRPr="004C5C00">
        <w:drawing>
          <wp:inline distT="0" distB="0" distL="0" distR="0" wp14:anchorId="58642E99" wp14:editId="6F905B9C">
            <wp:extent cx="2400635" cy="2543530"/>
            <wp:effectExtent l="133350" t="114300" r="152400" b="161925"/>
            <wp:docPr id="9" name="Imagen 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4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CB0BFE" w14:textId="177EA32F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lastRenderedPageBreak/>
        <w:t>Barra Progreso</w:t>
      </w:r>
    </w:p>
    <w:p w14:paraId="022E4112" w14:textId="4FFCE502" w:rsidR="004C5C00" w:rsidRDefault="004C5C00" w:rsidP="00465802">
      <w:pPr>
        <w:jc w:val="center"/>
      </w:pPr>
      <w:r w:rsidRPr="004C5C00">
        <w:drawing>
          <wp:inline distT="0" distB="0" distL="0" distR="0" wp14:anchorId="162D80EF" wp14:editId="6AB8001A">
            <wp:extent cx="3734321" cy="600159"/>
            <wp:effectExtent l="0" t="0" r="0" b="9525"/>
            <wp:docPr id="10" name="Imagen 10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embu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0323" w14:textId="301C64A6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>Barra</w:t>
      </w: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 xml:space="preserve"> navegación</w:t>
      </w:r>
    </w:p>
    <w:p w14:paraId="33EA6C8C" w14:textId="77777777" w:rsidR="004C5C00" w:rsidRDefault="004C5C00" w:rsidP="004C5C00"/>
    <w:p w14:paraId="6BEB5E53" w14:textId="4C4DEF59" w:rsidR="004C5C00" w:rsidRDefault="004C5C00" w:rsidP="004C5C00">
      <w:r w:rsidRPr="004C5C00">
        <w:drawing>
          <wp:inline distT="0" distB="0" distL="0" distR="0" wp14:anchorId="3513A940" wp14:editId="25CC4549">
            <wp:extent cx="5400040" cy="899795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7DD" w14:textId="0B14D8E3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t>Menú móvil</w:t>
      </w:r>
    </w:p>
    <w:p w14:paraId="64E40844" w14:textId="2BCFFD6A" w:rsidR="004C5C00" w:rsidRDefault="004C5C00" w:rsidP="004C5C00">
      <w:pPr>
        <w:jc w:val="center"/>
      </w:pPr>
      <w:r w:rsidRPr="004C5C00">
        <w:drawing>
          <wp:inline distT="0" distB="0" distL="0" distR="0" wp14:anchorId="564FA50D" wp14:editId="19526D91">
            <wp:extent cx="2248214" cy="3429479"/>
            <wp:effectExtent l="133350" t="114300" r="133350" b="171450"/>
            <wp:docPr id="13" name="Imagen 13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429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9BB0BB" w14:textId="10A0E3EF" w:rsidR="004C5C00" w:rsidRPr="004C5C00" w:rsidRDefault="004C5C00" w:rsidP="004C5C00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lastRenderedPageBreak/>
        <w:t>Tarjeta</w:t>
      </w:r>
    </w:p>
    <w:p w14:paraId="6539A8A4" w14:textId="5C94C3A2" w:rsidR="00604B8F" w:rsidRDefault="00910D6C" w:rsidP="004C5C00">
      <w:pPr>
        <w:jc w:val="center"/>
        <w:rPr>
          <w:noProof/>
        </w:rPr>
      </w:pPr>
      <w:r w:rsidRPr="00910D6C">
        <w:drawing>
          <wp:inline distT="0" distB="0" distL="0" distR="0" wp14:anchorId="449E475D" wp14:editId="6922DAA5">
            <wp:extent cx="2286000" cy="2826774"/>
            <wp:effectExtent l="133350" t="114300" r="133350" b="16446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737" cy="28363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C5C00" w:rsidRPr="004C5C00">
        <w:drawing>
          <wp:inline distT="0" distB="0" distL="0" distR="0" wp14:anchorId="3146111D" wp14:editId="72B005F9">
            <wp:extent cx="2510996" cy="2826184"/>
            <wp:effectExtent l="133350" t="114300" r="156210" b="16510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113" cy="2829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04B8F" w:rsidRPr="00604B8F">
        <w:rPr>
          <w:noProof/>
        </w:rPr>
        <w:t xml:space="preserve"> </w:t>
      </w:r>
      <w:r w:rsidR="00604B8F" w:rsidRPr="00604B8F">
        <w:drawing>
          <wp:inline distT="0" distB="0" distL="0" distR="0" wp14:anchorId="68AA1620" wp14:editId="300DB2CA">
            <wp:extent cx="3229426" cy="3791479"/>
            <wp:effectExtent l="114300" t="114300" r="104775" b="17145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91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FDB1A4" w14:textId="7CE5CA6F" w:rsidR="004C5C00" w:rsidRDefault="00604B8F" w:rsidP="00604B8F">
      <w:pPr>
        <w:rPr>
          <w:noProof/>
        </w:rPr>
      </w:pPr>
      <w:r>
        <w:rPr>
          <w:noProof/>
        </w:rPr>
        <w:br w:type="page"/>
      </w:r>
    </w:p>
    <w:p w14:paraId="5449E855" w14:textId="597DF809" w:rsidR="00465802" w:rsidRPr="004C5C00" w:rsidRDefault="00465802" w:rsidP="00465802">
      <w:pPr>
        <w:pStyle w:val="TtuloTDC"/>
        <w:shd w:val="clear" w:color="auto" w:fill="775447"/>
        <w:tabs>
          <w:tab w:val="left" w:pos="3060"/>
        </w:tabs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</w:pPr>
      <w:r>
        <w:rPr>
          <w:rFonts w:ascii="Mystical Woods Rough Script" w:eastAsiaTheme="minorHAnsi" w:hAnsi="Mystical Woods Rough Script" w:cstheme="minorBidi"/>
          <w:color w:val="FFCCCB"/>
          <w:sz w:val="44"/>
          <w:szCs w:val="44"/>
          <w:lang w:eastAsia="en-US"/>
        </w:rPr>
        <w:lastRenderedPageBreak/>
        <w:t>Diálogos</w:t>
      </w:r>
    </w:p>
    <w:p w14:paraId="6D2EC180" w14:textId="35C23D3E" w:rsidR="00465802" w:rsidRDefault="00465802" w:rsidP="00465802"/>
    <w:p w14:paraId="77B4432B" w14:textId="7A05D01A" w:rsidR="00465802" w:rsidRDefault="00465802" w:rsidP="00465802">
      <w:pPr>
        <w:jc w:val="center"/>
      </w:pPr>
      <w:r w:rsidRPr="00465802">
        <w:drawing>
          <wp:inline distT="0" distB="0" distL="0" distR="0" wp14:anchorId="26106DE2" wp14:editId="25F318A9">
            <wp:extent cx="3181794" cy="2172003"/>
            <wp:effectExtent l="133350" t="114300" r="114300" b="1524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72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0D64F0" w14:textId="6C307C46" w:rsidR="00465802" w:rsidRDefault="00465802" w:rsidP="00465802">
      <w:pPr>
        <w:jc w:val="center"/>
      </w:pPr>
      <w:r w:rsidRPr="00465802">
        <w:drawing>
          <wp:inline distT="0" distB="0" distL="0" distR="0" wp14:anchorId="1B1C7B9F" wp14:editId="4134FE7B">
            <wp:extent cx="5400040" cy="1908175"/>
            <wp:effectExtent l="133350" t="114300" r="143510" b="168275"/>
            <wp:docPr id="18" name="Imagen 18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celular con text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65802" w:rsidSect="00610DD1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010D" w14:textId="77777777" w:rsidR="00E83CCB" w:rsidRDefault="00E83CCB" w:rsidP="00535062">
      <w:pPr>
        <w:spacing w:after="0" w:line="240" w:lineRule="auto"/>
      </w:pPr>
      <w:r>
        <w:separator/>
      </w:r>
    </w:p>
  </w:endnote>
  <w:endnote w:type="continuationSeparator" w:id="0">
    <w:p w14:paraId="742D1E70" w14:textId="77777777" w:rsidR="00E83CCB" w:rsidRDefault="00E83CCB" w:rsidP="005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stical Woods Rough Script">
    <w:altName w:val="Mystical Woods Rough Script"/>
    <w:charset w:val="00"/>
    <w:family w:val="auto"/>
    <w:pitch w:val="variable"/>
    <w:sig w:usb0="2000000F" w:usb1="1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EDF1" w14:textId="77777777" w:rsidR="00535062" w:rsidRDefault="005350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533A5E1" wp14:editId="296F662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688E67" w14:textId="77777777" w:rsidR="00535062" w:rsidRDefault="002C668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82BE5FF" w14:textId="77777777" w:rsidR="00535062" w:rsidRDefault="005350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33A5E1" id="Grupo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A688E67" w14:textId="77777777" w:rsidR="00535062" w:rsidRDefault="002C668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82BE5FF" w14:textId="77777777" w:rsidR="00535062" w:rsidRDefault="005350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AFCA74" wp14:editId="3FF692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775447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19CBDB" w14:textId="77777777" w:rsidR="00535062" w:rsidRPr="002C668C" w:rsidRDefault="00535062" w:rsidP="001B47A0">
                          <w:pPr>
                            <w:jc w:val="right"/>
                            <w:rPr>
                              <w:color w:val="FF99FF"/>
                              <w:sz w:val="28"/>
                              <w:szCs w:val="28"/>
                            </w:rPr>
                          </w:pP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t>2</w: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FCA74" id="Rectángulo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" fillcolor="#775447" stroked="f" strokeweight="3pt">
              <v:textbox>
                <w:txbxContent>
                  <w:p w14:paraId="3519CBDB" w14:textId="77777777" w:rsidR="00535062" w:rsidRPr="002C668C" w:rsidRDefault="00535062" w:rsidP="001B47A0">
                    <w:pPr>
                      <w:jc w:val="right"/>
                      <w:rPr>
                        <w:color w:val="FF99FF"/>
                        <w:sz w:val="28"/>
                        <w:szCs w:val="28"/>
                      </w:rPr>
                    </w:pP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begin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instrText>PAGE   \* MERGEFORMAT</w:instrTex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separate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t>2</w: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8002" w14:textId="77777777" w:rsidR="00E83CCB" w:rsidRDefault="00E83CCB" w:rsidP="00535062">
      <w:pPr>
        <w:spacing w:after="0" w:line="240" w:lineRule="auto"/>
      </w:pPr>
      <w:r>
        <w:separator/>
      </w:r>
    </w:p>
  </w:footnote>
  <w:footnote w:type="continuationSeparator" w:id="0">
    <w:p w14:paraId="1162A5A9" w14:textId="77777777" w:rsidR="00E83CCB" w:rsidRDefault="00E83CCB" w:rsidP="005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3935AA1" w14:textId="77777777" w:rsidR="002C668C" w:rsidRPr="002C668C" w:rsidRDefault="001B47A0" w:rsidP="002C668C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Andrea</w:t>
        </w:r>
      </w:p>
    </w:sdtContent>
  </w:sdt>
  <w:p w14:paraId="0708B10D" w14:textId="77777777" w:rsidR="00535062" w:rsidRDefault="005350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00"/>
    <w:rsid w:val="001B47A0"/>
    <w:rsid w:val="00291275"/>
    <w:rsid w:val="002C668C"/>
    <w:rsid w:val="003548DD"/>
    <w:rsid w:val="00465802"/>
    <w:rsid w:val="004C5C00"/>
    <w:rsid w:val="00510F2B"/>
    <w:rsid w:val="00535062"/>
    <w:rsid w:val="00562D35"/>
    <w:rsid w:val="00604B8F"/>
    <w:rsid w:val="00610DD1"/>
    <w:rsid w:val="006A0168"/>
    <w:rsid w:val="006E6362"/>
    <w:rsid w:val="00716689"/>
    <w:rsid w:val="008947DD"/>
    <w:rsid w:val="00910D6C"/>
    <w:rsid w:val="00AD7F5B"/>
    <w:rsid w:val="00DE4A7F"/>
    <w:rsid w:val="00E8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70397"/>
  <w15:chartTrackingRefBased/>
  <w15:docId w15:val="{267404B9-FC60-4BC7-AC0D-BC6269F6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D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DD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10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0F2B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62"/>
  </w:style>
  <w:style w:type="paragraph" w:styleId="Piedepgina">
    <w:name w:val="footer"/>
    <w:basedOn w:val="Normal"/>
    <w:link w:val="Piedepgina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62"/>
  </w:style>
  <w:style w:type="character" w:customStyle="1" w:styleId="Textodemarcadordeposicin">
    <w:name w:val="Texto de marcador de posición"/>
    <w:basedOn w:val="Fuentedeprrafopredeter"/>
    <w:uiPriority w:val="99"/>
    <w:semiHidden/>
    <w:rsid w:val="002C668C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C66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668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48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Documents\Plantillas%20personalizadas%20de%20Office\f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83F3-5460-405B-99A1-16B6529B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final.dotx</Template>
  <TotalTime>39</TotalTime>
  <Pages>7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elementos</dc:title>
  <dc:subject>subtitulo</dc:subject>
  <dc:creator>Andrea</dc:creator>
  <cp:keywords/>
  <dc:description/>
  <cp:lastModifiedBy>ANDREA DELGADO DIAZ</cp:lastModifiedBy>
  <cp:revision>1</cp:revision>
  <dcterms:created xsi:type="dcterms:W3CDTF">2022-10-07T14:40:00Z</dcterms:created>
  <dcterms:modified xsi:type="dcterms:W3CDTF">2022-10-07T15:19:00Z</dcterms:modified>
</cp:coreProperties>
</file>